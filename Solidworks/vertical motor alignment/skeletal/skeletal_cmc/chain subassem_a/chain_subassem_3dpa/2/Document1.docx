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/>
    </w:p>
    <w:p>
      <w:pPr>
        <w:pStyle w:val="Style1"/>
      </w:pPr>
      <w:r>
        <w:t>FULL REPORT</w:t>
      </w:r>
    </w:p>
    <w:p>
      <w:pPr>
        <w:pStyle w:val="Style4"/>
      </w:pPr>
      <w:r>
        <w:t>System Info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Product</w:t>
            </w:r>
          </w:p>
        </w:tc>
        <w:tc>
          <w:tcPr>
            <w:tcW w:w="4785" w:type="dxa"/>
          </w:tcPr>
          <w:p>
            <w:r>
              <w:t>Flow Simulation 2019 SP1.0. Build: 4429</w:t>
            </w:r>
          </w:p>
        </w:tc>
      </w:tr>
      <w:tr>
        <w:tc>
          <w:tcPr>
            <w:tcW w:w="4785" w:type="dxa"/>
          </w:tcPr>
          <w:p>
            <w:r>
              <w:t>Computer name</w:t>
            </w:r>
          </w:p>
        </w:tc>
        <w:tc>
          <w:tcPr>
            <w:tcW w:w="4785" w:type="dxa"/>
          </w:tcPr>
          <w:p>
            <w:r>
              <w:t>DESKTOP-UHNF5GV</w:t>
            </w:r>
          </w:p>
        </w:tc>
      </w:tr>
      <w:tr>
        <w:tc>
          <w:tcPr>
            <w:tcW w:w="4785" w:type="dxa"/>
          </w:tcPr>
          <w:p>
            <w:r>
              <w:t>User name</w:t>
            </w:r>
          </w:p>
        </w:tc>
        <w:tc>
          <w:tcPr>
            <w:tcW w:w="4785" w:type="dxa"/>
          </w:tcPr>
          <w:p>
            <w:r>
              <w:t>Bhavy</w:t>
            </w:r>
          </w:p>
        </w:tc>
      </w:tr>
      <w:tr>
        <w:tc>
          <w:tcPr>
            <w:tcW w:w="4785" w:type="dxa"/>
          </w:tcPr>
          <w:p>
            <w:r>
              <w:t>Processors</w:t>
            </w:r>
          </w:p>
        </w:tc>
        <w:tc>
          <w:tcPr>
            <w:tcW w:w="4785" w:type="dxa"/>
          </w:tcPr>
          <w:p>
            <w:r>
              <w:t>Intel(R) Core(TM) i5-7200U CPU @ 2.50GHz</w:t>
            </w:r>
          </w:p>
        </w:tc>
      </w:tr>
      <w:tr>
        <w:tc>
          <w:tcPr>
            <w:tcW w:w="4785" w:type="dxa"/>
          </w:tcPr>
          <w:p>
            <w:r>
              <w:t>Memory</w:t>
            </w:r>
          </w:p>
        </w:tc>
        <w:tc>
          <w:tcPr>
            <w:tcW w:w="4785" w:type="dxa"/>
          </w:tcPr>
          <w:p>
            <w:r>
              <w:t>8060 MB / 134217727 MB</w:t>
            </w:r>
          </w:p>
        </w:tc>
      </w:tr>
      <w:tr>
        <w:tc>
          <w:tcPr>
            <w:tcW w:w="4785" w:type="dxa"/>
          </w:tcPr>
          <w:p>
            <w:r>
              <w:t>Operating system</w:t>
            </w:r>
          </w:p>
        </w:tc>
        <w:tc>
          <w:tcPr>
            <w:tcW w:w="4785" w:type="dxa"/>
          </w:tcPr>
          <w:p>
            <w:r>
              <w:t>Windows 10 (or higher) (Version 10.0.17134)</w:t>
            </w:r>
          </w:p>
        </w:tc>
      </w:tr>
      <w:tr>
        <w:tc>
          <w:tcPr>
            <w:tcW w:w="4785" w:type="dxa"/>
          </w:tcPr>
          <w:p>
            <w:r>
              <w:t>CAD version</w:t>
            </w:r>
          </w:p>
        </w:tc>
        <w:tc>
          <w:tcPr>
            <w:tcW w:w="4785" w:type="dxa"/>
          </w:tcPr>
          <w:p>
            <w:r>
              <w:t>SOLIDWORKS 2019 SP1.0</w:t>
            </w:r>
          </w:p>
        </w:tc>
      </w:tr>
      <w:tr>
        <w:tc>
          <w:tcPr>
            <w:tcW w:w="4785" w:type="dxa"/>
          </w:tcPr>
          <w:p>
            <w:r>
              <w:t>CPU speed</w:t>
            </w:r>
          </w:p>
        </w:tc>
        <w:tc>
          <w:tcPr>
            <w:tcW w:w="4785" w:type="dxa"/>
          </w:tcPr>
          <w:p>
            <w:r>
              <w:t>2701 MHz</w:t>
            </w:r>
          </w:p>
        </w:tc>
      </w:tr>
    </w:tbl>
    <w:p>
      <w:r/>
    </w:p>
    <w:p>
      <w:pPr>
        <w:pStyle w:val="Style4"/>
      </w:pPr>
      <w:r>
        <w:t>General Info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Model</w:t>
            </w:r>
          </w:p>
        </w:tc>
        <w:tc>
          <w:tcPr>
            <w:tcW w:w="4785" w:type="dxa"/>
          </w:tcPr>
          <w:p>
            <w:r>
              <w:t>chain assembly_a_3.SLDASM</w:t>
            </w:r>
          </w:p>
        </w:tc>
      </w:tr>
      <w:tr>
        <w:tc>
          <w:tcPr>
            <w:tcW w:w="4785" w:type="dxa"/>
          </w:tcPr>
          <w:p>
            <w:r>
              <w:t>Project name</w:t>
            </w:r>
          </w:p>
        </w:tc>
        <w:tc>
          <w:tcPr>
            <w:tcW w:w="4785" w:type="dxa"/>
          </w:tcPr>
          <w:p>
            <w:r>
              <w:t>Project(1)</w:t>
            </w:r>
          </w:p>
        </w:tc>
      </w:tr>
      <w:tr>
        <w:tc>
          <w:tcPr>
            <w:tcW w:w="4785" w:type="dxa"/>
          </w:tcPr>
          <w:p>
            <w:r>
              <w:t>Project path</w:t>
            </w:r>
          </w:p>
        </w:tc>
        <w:tc>
          <w:tcPr>
            <w:tcW w:w="4785" w:type="dxa"/>
          </w:tcPr>
          <w:p>
            <w:r>
              <w:t>D:\eYSIP\Fishbot\model\F_1\vertical motor alignment\skeletal\skeletal_cmc\chain subassem_a\chain_subassem_3dpa\2</w:t>
            </w:r>
          </w:p>
        </w:tc>
      </w:tr>
      <w:tr>
        <w:tc>
          <w:tcPr>
            <w:tcW w:w="4785" w:type="dxa"/>
          </w:tcPr>
          <w:p>
            <w:r>
              <w:t>Units system</w:t>
            </w:r>
          </w:p>
        </w:tc>
        <w:tc>
          <w:tcPr>
            <w:tcW w:w="4785" w:type="dxa"/>
          </w:tcPr>
          <w:p>
            <w:r>
              <w:t>SI (m-kg-s)</w:t>
            </w:r>
          </w:p>
        </w:tc>
      </w:tr>
      <w:tr>
        <w:tc>
          <w:tcPr>
            <w:tcW w:w="4785" w:type="dxa"/>
          </w:tcPr>
          <w:p>
            <w:r>
              <w:t>Analysis type</w:t>
            </w:r>
          </w:p>
        </w:tc>
        <w:tc>
          <w:tcPr>
            <w:tcW w:w="4785" w:type="dxa"/>
          </w:tcPr>
          <w:p>
            <w:r>
              <w:t>External (not exclude internal spaces)</w:t>
            </w:r>
          </w:p>
        </w:tc>
      </w:tr>
      <w:tr>
        <w:tc>
          <w:tcPr>
            <w:tcW w:w="4785" w:type="dxa"/>
          </w:tcPr>
          <w:p>
            <w:r>
              <w:t>Exclude cavities without flow conditions </w:t>
            </w:r>
          </w:p>
        </w:tc>
        <w:tc>
          <w:tcPr>
            <w:tcW w:w="4785" w:type="dxa"/>
          </w:tcPr>
          <w:p>
            <w:r>
              <w:t>Off</w:t>
            </w:r>
          </w:p>
        </w:tc>
      </w:tr>
      <w:tr>
        <w:tc>
          <w:tcPr>
            <w:tcW w:w="4785" w:type="dxa"/>
          </w:tcPr>
          <w:p>
            <w:r>
              <w:t>Coordinate system</w:t>
            </w:r>
          </w:p>
        </w:tc>
        <w:tc>
          <w:tcPr>
            <w:tcW w:w="4785" w:type="dxa"/>
          </w:tcPr>
          <w:p>
            <w:r>
              <w:t>Global coordinate system</w:t>
            </w:r>
          </w:p>
        </w:tc>
      </w:tr>
      <w:tr>
        <w:tc>
          <w:tcPr>
            <w:tcW w:w="4785" w:type="dxa"/>
          </w:tcPr>
          <w:p>
            <w:r>
              <w:t>Reference axis</w:t>
            </w:r>
          </w:p>
        </w:tc>
        <w:tc>
          <w:tcPr>
            <w:tcW w:w="4785" w:type="dxa"/>
          </w:tcPr>
          <w:p>
            <w:r>
              <w:t>X</w:t>
            </w:r>
          </w:p>
        </w:tc>
      </w:tr>
    </w:tbl>
    <w:p>
      <w:r/>
    </w:p>
    <w:p>
      <w:pPr>
        <w:pStyle w:val="Style1"/>
      </w:pPr>
      <w:r>
        <w:t>INPUT DATA</w:t>
      </w:r>
    </w:p>
    <w:p>
      <w:pPr>
        <w:pStyle w:val="Style2"/>
      </w:pPr>
      <w:r>
        <w:t>Global Mesh Settings</w:t>
      </w:r>
    </w:p>
    <w:p>
      <w:r>
        <w:t>Automatic initial mesh: On</w:t>
      </w:r>
    </w:p>
    <w:p>
      <w:r>
        <w:t>Result resolution level: 3</w:t>
      </w:r>
    </w:p>
    <w:p>
      <w:r>
        <w:t>Advanced narrow channel refinement: Off</w:t>
      </w:r>
    </w:p>
    <w:p>
      <w:r>
        <w:t>Refinement in solid region: Off</w:t>
      </w:r>
    </w:p>
    <w:p>
      <w:pPr>
        <w:pStyle w:val="Style4"/>
      </w:pPr>
      <w:r>
        <w:t>Geometry Resolution</w:t>
      </w:r>
    </w:p>
    <w:p>
      <w:r>
        <w:t>Evaluation of minimum gap size: Automatic</w:t>
      </w:r>
    </w:p>
    <w:p>
      <w:r>
        <w:t>Evaluation of minimum wall thickness: Automatic</w:t>
      </w:r>
    </w:p>
    <w:p>
      <w:pPr>
        <w:pStyle w:val="Style3"/>
      </w:pPr>
      <w:r>
        <w:t>Computational Domain</w:t>
      </w:r>
    </w:p>
    <w:p>
      <w:pPr>
        <w:pStyle w:val="Style4"/>
      </w:pPr>
      <w:r>
        <w:t>Size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X min</w:t>
            </w:r>
          </w:p>
        </w:tc>
        <w:tc>
          <w:tcPr>
            <w:tcW w:w="4785" w:type="dxa"/>
          </w:tcPr>
          <w:p>
            <w:r>
              <w:t>-0.344 m</w:t>
            </w:r>
          </w:p>
        </w:tc>
      </w:tr>
      <w:tr>
        <w:tc>
          <w:tcPr>
            <w:tcW w:w="4785" w:type="dxa"/>
          </w:tcPr>
          <w:p>
            <w:r>
              <w:t>X max</w:t>
            </w:r>
          </w:p>
        </w:tc>
        <w:tc>
          <w:tcPr>
            <w:tcW w:w="4785" w:type="dxa"/>
          </w:tcPr>
          <w:p>
            <w:r>
              <w:t>0.482 m</w:t>
            </w:r>
          </w:p>
        </w:tc>
      </w:tr>
      <w:tr>
        <w:tc>
          <w:tcPr>
            <w:tcW w:w="4785" w:type="dxa"/>
          </w:tcPr>
          <w:p>
            <w:r>
              <w:t>Y min</w:t>
            </w:r>
          </w:p>
        </w:tc>
        <w:tc>
          <w:tcPr>
            <w:tcW w:w="4785" w:type="dxa"/>
          </w:tcPr>
          <w:p>
            <w:r>
              <w:t>-0.209 m</w:t>
            </w:r>
          </w:p>
        </w:tc>
      </w:tr>
      <w:tr>
        <w:tc>
          <w:tcPr>
            <w:tcW w:w="4785" w:type="dxa"/>
          </w:tcPr>
          <w:p>
            <w:r>
              <w:t>Y max</w:t>
            </w:r>
          </w:p>
        </w:tc>
        <w:tc>
          <w:tcPr>
            <w:tcW w:w="4785" w:type="dxa"/>
          </w:tcPr>
          <w:p>
            <w:r>
              <w:t>0.301 m</w:t>
            </w:r>
          </w:p>
        </w:tc>
      </w:tr>
      <w:tr>
        <w:tc>
          <w:tcPr>
            <w:tcW w:w="4785" w:type="dxa"/>
          </w:tcPr>
          <w:p>
            <w:r>
              <w:t>Z min</w:t>
            </w:r>
          </w:p>
        </w:tc>
        <w:tc>
          <w:tcPr>
            <w:tcW w:w="4785" w:type="dxa"/>
          </w:tcPr>
          <w:p>
            <w:r>
              <w:t>-0.189 m</w:t>
            </w:r>
          </w:p>
        </w:tc>
      </w:tr>
      <w:tr>
        <w:tc>
          <w:tcPr>
            <w:tcW w:w="4785" w:type="dxa"/>
          </w:tcPr>
          <w:p>
            <w:r>
              <w:t>Z max</w:t>
            </w:r>
          </w:p>
        </w:tc>
        <w:tc>
          <w:tcPr>
            <w:tcW w:w="4785" w:type="dxa"/>
          </w:tcPr>
          <w:p>
            <w:r>
              <w:t>0.299 m</w:t>
            </w:r>
          </w:p>
        </w:tc>
      </w:tr>
      <w:tr>
        <w:tc>
          <w:tcPr>
            <w:tcW w:w="4785" w:type="dxa"/>
          </w:tcPr>
          <w:p>
            <w:r>
              <w:t>X size</w:t>
            </w:r>
          </w:p>
        </w:tc>
        <w:tc>
          <w:tcPr>
            <w:tcW w:w="4785" w:type="dxa"/>
          </w:tcPr>
          <w:p>
            <w:r>
              <w:t>0.826 m</w:t>
            </w:r>
          </w:p>
        </w:tc>
      </w:tr>
      <w:tr>
        <w:tc>
          <w:tcPr>
            <w:tcW w:w="4785" w:type="dxa"/>
          </w:tcPr>
          <w:p>
            <w:r>
              <w:t>Y size</w:t>
            </w:r>
          </w:p>
        </w:tc>
        <w:tc>
          <w:tcPr>
            <w:tcW w:w="4785" w:type="dxa"/>
          </w:tcPr>
          <w:p>
            <w:r>
              <w:t>0.509 m</w:t>
            </w:r>
          </w:p>
        </w:tc>
      </w:tr>
      <w:tr>
        <w:tc>
          <w:tcPr>
            <w:tcW w:w="4785" w:type="dxa"/>
          </w:tcPr>
          <w:p>
            <w:r>
              <w:t>Z size</w:t>
            </w:r>
          </w:p>
        </w:tc>
        <w:tc>
          <w:tcPr>
            <w:tcW w:w="4785" w:type="dxa"/>
          </w:tcPr>
          <w:p>
            <w:r>
              <w:t>0.488 m</w:t>
            </w:r>
          </w:p>
        </w:tc>
      </w:tr>
    </w:tbl>
    <w:p>
      <w:r/>
    </w:p>
    <w:p>
      <w:pPr>
        <w:pStyle w:val="Style4"/>
      </w:pPr>
      <w:r>
        <w:t>Boundary Conditions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2D plane flow</w:t>
            </w:r>
          </w:p>
        </w:tc>
        <w:tc>
          <w:tcPr>
            <w:tcW w:w="4785" w:type="dxa"/>
          </w:tcPr>
          <w:p>
            <w:r>
              <w:t>None</w:t>
            </w:r>
          </w:p>
        </w:tc>
      </w:tr>
      <w:tr>
        <w:tc>
          <w:tcPr>
            <w:tcW w:w="4785" w:type="dxa"/>
          </w:tcPr>
          <w:p>
            <w:r>
              <w:t>At X min</w:t>
            </w:r>
          </w:p>
        </w:tc>
        <w:tc>
          <w:tcPr>
            <w:tcW w:w="4785" w:type="dxa"/>
          </w:tcPr>
          <w:p>
            <w:r>
              <w:t>Default</w:t>
            </w:r>
          </w:p>
        </w:tc>
      </w:tr>
      <w:tr>
        <w:tc>
          <w:tcPr>
            <w:tcW w:w="4785" w:type="dxa"/>
          </w:tcPr>
          <w:p>
            <w:r>
              <w:t>At X max</w:t>
            </w:r>
          </w:p>
        </w:tc>
        <w:tc>
          <w:tcPr>
            <w:tcW w:w="4785" w:type="dxa"/>
          </w:tcPr>
          <w:p>
            <w:r>
              <w:t>Default</w:t>
            </w:r>
          </w:p>
        </w:tc>
      </w:tr>
      <w:tr>
        <w:tc>
          <w:tcPr>
            <w:tcW w:w="4785" w:type="dxa"/>
          </w:tcPr>
          <w:p>
            <w:r>
              <w:t>At Y min</w:t>
            </w:r>
          </w:p>
        </w:tc>
        <w:tc>
          <w:tcPr>
            <w:tcW w:w="4785" w:type="dxa"/>
          </w:tcPr>
          <w:p>
            <w:r>
              <w:t>Default</w:t>
            </w:r>
          </w:p>
        </w:tc>
      </w:tr>
      <w:tr>
        <w:tc>
          <w:tcPr>
            <w:tcW w:w="4785" w:type="dxa"/>
          </w:tcPr>
          <w:p>
            <w:r>
              <w:t>At Y max</w:t>
            </w:r>
          </w:p>
        </w:tc>
        <w:tc>
          <w:tcPr>
            <w:tcW w:w="4785" w:type="dxa"/>
          </w:tcPr>
          <w:p>
            <w:r>
              <w:t>Default</w:t>
            </w:r>
          </w:p>
        </w:tc>
      </w:tr>
      <w:tr>
        <w:tc>
          <w:tcPr>
            <w:tcW w:w="4785" w:type="dxa"/>
          </w:tcPr>
          <w:p>
            <w:r>
              <w:t>At Z min</w:t>
            </w:r>
          </w:p>
        </w:tc>
        <w:tc>
          <w:tcPr>
            <w:tcW w:w="4785" w:type="dxa"/>
          </w:tcPr>
          <w:p>
            <w:r>
              <w:t>Default</w:t>
            </w:r>
          </w:p>
        </w:tc>
      </w:tr>
      <w:tr>
        <w:tc>
          <w:tcPr>
            <w:tcW w:w="4785" w:type="dxa"/>
          </w:tcPr>
          <w:p>
            <w:r>
              <w:t>At Z max</w:t>
            </w:r>
          </w:p>
        </w:tc>
        <w:tc>
          <w:tcPr>
            <w:tcW w:w="4785" w:type="dxa"/>
          </w:tcPr>
          <w:p>
            <w:r>
              <w:t>Default</w:t>
            </w:r>
          </w:p>
        </w:tc>
      </w:tr>
    </w:tbl>
    <w:p>
      <w:r/>
    </w:p>
    <w:p>
      <w:pPr>
        <w:pStyle w:val="Style2"/>
      </w:pPr>
      <w:r>
        <w:t>Physical Features</w:t>
      </w:r>
    </w:p>
    <w:p>
      <w:r>
        <w:t>Heat conduction in solids: Off</w:t>
      </w:r>
    </w:p>
    <w:p>
      <w:r>
        <w:t>Time dependent: On</w:t>
      </w:r>
    </w:p>
    <w:p>
      <w:r>
        <w:t>Gravitational effects: On</w:t>
      </w:r>
    </w:p>
    <w:p>
      <w:r>
        <w:t>Rotation: Off</w:t>
      </w:r>
    </w:p>
    <w:p>
      <w:r>
        <w:t>Flow type: Laminar only</w:t>
      </w:r>
    </w:p>
    <w:p>
      <w:r>
        <w:t>Cavitation: Off</w:t>
      </w:r>
    </w:p>
    <w:p>
      <w:r>
        <w:t>High Mach number flow: Off</w:t>
      </w:r>
    </w:p>
    <w:p>
      <w:r>
        <w:t>Free surface: Off</w:t>
      </w:r>
    </w:p>
    <w:p>
      <w:r>
        <w:t>Default roughness: 0 micrometer</w:t>
      </w:r>
    </w:p>
    <w:p>
      <w:pPr>
        <w:pStyle w:val="Style4"/>
      </w:pPr>
      <w:r>
        <w:t>Gravitational Settings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X component</w:t>
            </w:r>
          </w:p>
        </w:tc>
        <w:tc>
          <w:tcPr>
            <w:tcW w:w="4785" w:type="dxa"/>
          </w:tcPr>
          <w:p>
            <w:r>
              <w:t>0 m/s^2</w:t>
            </w:r>
          </w:p>
        </w:tc>
      </w:tr>
      <w:tr>
        <w:tc>
          <w:tcPr>
            <w:tcW w:w="4785" w:type="dxa"/>
          </w:tcPr>
          <w:p>
            <w:r>
              <w:t>Y component</w:t>
            </w:r>
          </w:p>
        </w:tc>
        <w:tc>
          <w:tcPr>
            <w:tcW w:w="4785" w:type="dxa"/>
          </w:tcPr>
          <w:p>
            <w:r>
              <w:t>-9.81 m/s^2</w:t>
            </w:r>
          </w:p>
        </w:tc>
      </w:tr>
      <w:tr>
        <w:tc>
          <w:tcPr>
            <w:tcW w:w="4785" w:type="dxa"/>
          </w:tcPr>
          <w:p>
            <w:r>
              <w:t>Z component</w:t>
            </w:r>
          </w:p>
        </w:tc>
        <w:tc>
          <w:tcPr>
            <w:tcW w:w="4785" w:type="dxa"/>
          </w:tcPr>
          <w:p>
            <w:r>
              <w:t>0 m/s^2</w:t>
            </w:r>
          </w:p>
        </w:tc>
      </w:tr>
    </w:tbl>
    <w:p>
      <w:r/>
    </w:p>
    <w:p>
      <w:r>
        <w:t>Default wall conditions: Adiabatic wall</w:t>
      </w:r>
    </w:p>
    <w:p>
      <w:pPr>
        <w:pStyle w:val="Style3"/>
      </w:pPr>
      <w:r>
        <w:t>Ambient Conditions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Thermodynamic parameters</w:t>
            </w:r>
          </w:p>
        </w:tc>
        <w:tc>
          <w:tcPr>
            <w:tcW w:w="4785" w:type="dxa"/>
          </w:tcPr>
          <w:p>
            <w:r>
              <w:t>Static Pressure: 5930.00 Pa</w:t>
            </w:r>
          </w:p>
          <w:p>
            <w:r>
              <w:t>Temperature: 293.20 K</w:t>
            </w:r>
          </w:p>
        </w:tc>
      </w:tr>
      <w:tr>
        <w:tc>
          <w:tcPr>
            <w:tcW w:w="4785" w:type="dxa"/>
          </w:tcPr>
          <w:p>
            <w:r>
              <w:t>Velocity parameters</w:t>
            </w:r>
          </w:p>
        </w:tc>
        <w:tc>
          <w:tcPr>
            <w:tcW w:w="4785" w:type="dxa"/>
          </w:tcPr>
          <w:p>
            <w:r>
              <w:t>Velocity vector</w:t>
            </w:r>
          </w:p>
          <w:p>
            <w:r>
              <w:t>Velocity in X direction: 0.300 m/s</w:t>
            </w:r>
          </w:p>
          <w:p>
            <w:r>
              <w:t>Velocity in Y direction: 0 m/s</w:t>
            </w:r>
          </w:p>
          <w:p>
            <w:r>
              <w:t>Velocity in Z direction: 0 m/s</w:t>
            </w:r>
          </w:p>
        </w:tc>
      </w:tr>
    </w:tbl>
    <w:p>
      <w:r/>
    </w:p>
    <w:p>
      <w:pPr>
        <w:pStyle w:val="Style3"/>
      </w:pPr>
      <w:r>
        <w:t>Material Settings</w:t>
      </w:r>
    </w:p>
    <w:p>
      <w:pPr>
        <w:pStyle w:val="Style4"/>
      </w:pPr>
      <w:r>
        <w:t>Fluids</w:t>
      </w:r>
    </w:p>
    <w:p>
      <w:r>
        <w:t>Water</w:t>
      </w:r>
    </w:p>
    <w:p>
      <w:pPr>
        <w:pStyle w:val="Style3"/>
      </w:pPr>
      <w:r>
        <w:t>Fluid Subdomains</w:t>
      </w:r>
    </w:p>
    <w:p>
      <w:pPr>
        <w:pStyle w:val="Style5"/>
      </w:pPr>
      <w:r>
        <w:t>Fluid Subdomain 1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Fluids</w:t>
            </w:r>
          </w:p>
        </w:tc>
        <w:tc>
          <w:tcPr>
            <w:tcW w:w="4785" w:type="dxa"/>
          </w:tcPr>
          <w:p>
            <w:r>
              <w:t>Water</w:t>
            </w:r>
          </w:p>
        </w:tc>
      </w:tr>
      <w:tr>
        <w:tc>
          <w:tcPr>
            <w:tcW w:w="4785" w:type="dxa"/>
          </w:tcPr>
          <w:p>
            <w:r>
              <w:t>Faces</w:t>
            </w:r>
          </w:p>
        </w:tc>
        <w:tc>
          <w:tcPr>
            <w:tcW w:w="4785" w:type="dxa"/>
          </w:tcPr>
          <w:p>
            <w:r>
              <w:t>Face&lt;20&gt;@ch_t_u-3
Face&lt;3&gt;@ch_t_u-3
Face&lt;165&gt;@9g servo_cmc-3
Face&lt;163&gt;@9g servo_cmc-3
Face&lt;158&gt;@9g servo_cmc-3
Face&lt;148&gt;@9g servo_cmc-3
Face&lt;121&gt;@dual header_cmc-3
Face&lt;110&gt;@dual header_cmc-3
Face&lt;298&gt;@ch_head-1
Face&lt;57&gt;@ch_h_u-3
Face&lt;48&gt;@ch_h_u-3
Face&lt;48&gt;@ch_h_u-2
Face&lt;263&gt;@chain tail_j2_cmc_a-1
Face&lt;261&gt;@chain tail_j2_cmc_a-1
Face&lt;251&gt;@chain tail_j2_cmc_a-1
Face&lt;234&gt;@chain head_j2_cmc_a-1
Face&lt;178&gt;@ch_h_m-2
Face&lt;174&gt;@ch_h_m-2
Face&lt;170&gt;@ch_h_m-2
Face&lt;168&gt;@ch_h_m-2
Face&lt;129&gt;@dual header_cmc-2
Face&lt;128&gt;@dual header_cmc-2
Face&lt;115&gt;@dual header_cmc-2
Face&lt;112&gt;@dual header_cmc-2
Face&lt;109&gt;@dual header_cmc-2
Face&lt;212&gt;@chain tail_cmc_a-1
Face&lt;193&gt;@ch_h_l-2
Face&lt;191&gt;@ch_h_l-2
Face&lt;13&gt;@ch_t_u-1
Face&lt;161&gt;@9g servo_cmc-1
Face&lt;154&gt;@9g servo_cmc-1
Face&lt;112&gt;@dual header_cmc-1
Face&lt;90&gt;@chain head_cmc_a-1
Face&lt;72&gt;@chain tail_j1_cmc_a-1
Face&lt;57&gt;@ch_h_u-1
Face&lt;43&gt;@chain head_j1_cmc_a-1
Face&lt;38&gt;@chain head_j1_cmc_a-1
Face&lt;20&gt;@ch_t_u-2
Face&lt;19&gt;@ch_t_u-2
Face&lt;9&gt;@ch_t_u-2
Face&lt;8&gt;@ch_t_u-2
Face&lt;8&gt;@ch_t_u-3
Face&lt;4&gt;@ch_t_u-3
Face&lt;135&gt;@9g servo_cmc-3
Face&lt;128&gt;@dual header_cmc-3
Face&lt;125&gt;@dual header_cmc-3
Face&lt;124&gt;@dual header_cmc-3
Face&lt;365&gt;@nose_3dpa-1
Face&lt;350&gt;@nose_3dpa-1
Face&lt;337&gt;@nose_3dpa-1
Face&lt;318&gt;@skin_3dpa-1
Face&lt;294&gt;@ch_head-1
Face&lt;274&gt;@ch_head-1
Face&lt;273&gt;@ch_head-1
Face&lt;52&gt;@ch_h_u-2
Face&lt;50&gt;@ch_h_u-2
Face&lt;256&gt;@chain tail_j2_cmc_a-1
Face&lt;222&gt;@chain head_j2_cmc_a-1
Face&lt;218&gt;@chain head_j2_cmc_a-1
Face&lt;133&gt;@dual header_cmc-2
Face&lt;130&gt;@dual header_cmc-2
Face&lt;116&gt;@dual header_cmc-2
Face&lt;200&gt;@chain tail_cmc_a-1
Face&lt;179&gt;@ch_h_m-1
Face&lt;3&gt;@ch_t_u-1
Face&lt;1&gt;@ch_t_u-1
Face&lt;164&gt;@9g servo_cmc-1
Face&lt;89&gt;@chain head_cmc_a-1
Face&lt;78&gt;@chain tail_j1_cmc_a-1
Face&lt;51&gt;@ch_h_u-1
Face&lt;41&gt;@chain head_j1_cmc_a-1
Face&lt;10&gt;@ch_t_u-3
Face&lt;146&gt;@9g servo_cmc-3
Face&lt;235&gt;@ch_t_l-4
Face&lt;336&gt;@nose_3dpa-1
Face&lt;314&gt;@MPU6050-1
Face&lt;302&gt;@lipo_charger_ckt-3
Face&lt;280&gt;@ch_head-1
Face&lt;49&gt;@ch_h_u-3
Face&lt;56&gt;@ch_h_u-2
Face&lt;241&gt;@ch_t_l-2
Face&lt;145&gt;@9g servo_cmc-2
Face&lt;171&gt;@ch_h_m-2
Face&lt;119&gt;@dual header_cmc-2
Face&lt;192&gt;@ch_h_l-3
Face&lt;189&gt;@ch_h_l-3
Face&lt;183&gt;@ch_h_l-3
Face&lt;189&gt;@ch_h_l-1
Face&lt;141&gt;@9g servo_cmc-1
Face&lt;93&gt;@chain head_cmc_a-1
Face&lt;35&gt;@chain head_j1_cmc_a-1
Face&lt;18&gt;@ch_t_u-2
Face&lt;17&gt;@ch_t_u-2
Face&lt;15&gt;@ch_t_u-3
Face&lt;13&gt;@ch_t_u-3
Face&lt;155&gt;@9g servo_cmc-3
Face&lt;149&gt;@9g servo_cmc-3
Face&lt;244&gt;@ch_t_l-3
Face&lt;237&gt;@ch_t_l-3
Face&lt;342&gt;@nose_3dpa-1
Face&lt;330&gt;@skin_3dpa-1
Face&lt;327&gt;@skin_3dpa-1
Face&lt;308&gt;@MPU6050-1
Face&lt;61&gt;@ch_h_u-3
Face&lt;52&gt;@ch_h_u-3
Face&lt;47&gt;@ch_h_u-2
Face&lt;45&gt;@ch_h_u-2
Face&lt;150&gt;@9g servo_cmc-2
Face&lt;127&gt;@dual header_cmc-2
Face&lt;126&gt;@dual header_cmc-2
Face&lt;113&gt;@dual header_cmc-2
Face&lt;211&gt;@chain tail_cmc_a-1
Face&lt;193&gt;@ch_h_l-3
Face&lt;186&gt;@ch_h_l-3
Face&lt;172&gt;@ch_h_m-1
Face&lt;16&gt;@ch_t_u-1
Face&lt;167&gt;@9g servo_cmc-1
Face&lt;150&gt;@9g servo_cmc-1
Face&lt;138&gt;@9g servo_cmc-1
Face&lt;133&gt;@dual header_cmc-1
Face&lt;119&gt;@dual header_cmc-1
Face&lt;100&gt;@chain head_cmc_a-1
Face&lt;98&gt;@chain head_cmc_a-1
Face&lt;77&gt;@chain tail_j1_cmc_a-1
Face&lt;45&gt;@ch_h_u-1
Face&lt;37&gt;@chain head_j1_cmc_a-1
Face&lt;29&gt;@chain head_j1_cmc_a-1
Face&lt;23&gt;@chain head_j1_cmc_a-1
Face&lt;15&gt;@ch_t_u-2
Face&lt;14&gt;@ch_t_u-2
Face&lt;5&gt;@ch_t_u-2
Face&lt;242&gt;@ch_t_l-4
Face&lt;129&gt;@dual header_cmc-3
Face&lt;126&gt;@dual header_cmc-3
Face&lt;333&gt;@skin_3dpa-1
Face&lt;320&gt;@skin_3dpa-1
Face&lt;319&gt;@skin_3dpa-1
Face&lt;269&gt;@lipo-1
Face&lt;279&gt;@ch_head-1
Face&lt;278&gt;@ch_head-1
Face&lt;275&gt;@ch_head-1
Face&lt;270&gt;@lipo-2
Face&lt;54&gt;@ch_h_u-3
Face&lt;50&gt;@ch_h_u-3
Face&lt;57&gt;@ch_h_u-2
Face&lt;265&gt;@chain tail_j2_cmc_a-1
Face&lt;257&gt;@chain tail_j2_cmc_a-1
Face&lt;164&gt;@9g servo_cmc-2
Face&lt;153&gt;@9g servo_cmc-2
Face&lt;151&gt;@9g servo_cmc-2
Face&lt;144&gt;@9g servo_cmc-2
Face&lt;221&gt;@chain head_j2_cmc_a-1
Face&lt;181&gt;@ch_h_m-3
Face&lt;125&gt;@dual header_cmc-2
Face&lt;120&gt;@dual header_cmc-2
Face&lt;197&gt;@chain tail_cmc_a-1
Face&lt;186&gt;@ch_h_l-2
Face&lt;187&gt;@ch_h_l-1
Face&lt;170&gt;@ch_h_m-1
Face&lt;169&gt;@ch_h_m-1
Face&lt;20&gt;@ch_t_u-1
Face&lt;166&gt;@9g servo_cmc-1
Face&lt;146&gt;@9g servo_cmc-1
Face&lt;121&gt;@dual header_cmc-1
Face&lt;81&gt;@chain tail_j1_cmc_a-1
Face&lt;79&gt;@chain tail_j1_cmc_a-1
Face&lt;71&gt;@chain tail_j1_cmc_a-1
Face&lt;47&gt;@ch_h_u-1
Face&lt;22&gt;@ch_t_u-3
Face&lt;7&gt;@ch_t_u-3
Face&lt;161&gt;@9g servo_cmc-3
Face&lt;153&gt;@9g servo_cmc-3
Face&lt;140&gt;@9g servo_cmc-3
Face&lt;241&gt;@ch_t_l-3
Face&lt;239&gt;@ch_t_l-4
Face&lt;369&gt;@buck_cnvrtr-1
Face&lt;368&gt;@buck_cnvrtr-1
Face&lt;118&gt;@dual header_cmc-3
Face&lt;107&gt;@dual header_cmc-3
Face&lt;358&gt;@nose_3dpa-1
Face&lt;353&gt;@nose_3dpa-1
Face&lt;352&gt;@nose_3dpa-1
Face&lt;351&gt;@nose_3dpa-1
Face&lt;297&gt;@ch_head-1
Face&lt;60&gt;@ch_h_u-3
Face&lt;253&gt;@chain tail_j2_cmc_a-1
Face&lt;250&gt;@chain tail_j2_cmc_a-1
Face&lt;248&gt;@chain tail_j2_cmc_a-1
Face&lt;246&gt;@chain tail_j2_cmc_a-1
Face&lt;242&gt;@ch_t_l-2
Face&lt;238&gt;@ch_t_l-2
Face&lt;160&gt;@9g servo_cmc-2
Face&lt;138&gt;@9g servo_cmc-2
Face&lt;178&gt;@ch_h_m-3
Face&lt;180&gt;@ch_h_m-2
Face&lt;131&gt;@dual header_cmc-2
Face&lt;121&gt;@dual header_cmc-2
Face&lt;110&gt;@dual header_cmc-2
Face&lt;191&gt;@ch_h_l-3
Face&lt;196&gt;@ch_h_l-2
Face&lt;177&gt;@ch_h_m-1
Face&lt;174&gt;@ch_h_m-1
Face&lt;9&gt;@ch_t_u-1
Face&lt;8&gt;@ch_t_u-1
Face&lt;159&gt;@9g servo_cmc-1
Face&lt;156&gt;@9g servo_cmc-1
Face&lt;151&gt;@9g servo_cmc-1
Face&lt;124&gt;@dual header_cmc-1
Face&lt;114&gt;@dual header_cmc-1
Face&lt;94&gt;@chain head_cmc_a-1
Face&lt;91&gt;@chain head_cmc_a-1
Face&lt;86&gt;@chain head_cmc_a-1
Face&lt;49&gt;@ch_h_u-1
Face&lt;42&gt;@chain head_j1_cmc_a-1
Face&lt;36&gt;@chain head_j1_cmc_a-1
Face&lt;6&gt;@ch_t_u-2
Face&lt;4&gt;@ch_t_u-2
Face&lt;150&gt;@9g servo_cmc-3
Face&lt;143&gt;@9g servo_cmc-3
Face&lt;139&gt;@9g servo_cmc-3
Face&lt;243&gt;@ch_t_l-4
Face&lt;112&gt;@dual header_cmc-3
Face&lt;109&gt;@dual header_cmc-3
Face&lt;360&gt;@nose_3dpa-1
Face&lt;355&gt;@nose_3dpa-1
Face&lt;349&gt;@nose_3dpa-1
Face&lt;311&gt;@MPU6050-1
Face&lt;284&gt;@ch_head-1
Face&lt;282&gt;@ch_head-1
Face&lt;63&gt;@ch_h_u-3
Face&lt;58&gt;@ch_h_u-3
Face&lt;51&gt;@ch_h_u-3
Face&lt;51&gt;@ch_h_u-2
Face&lt;49&gt;@ch_h_u-2
Face&lt;258&gt;@chain tail_j2_cmc_a-1
Face&lt;154&gt;@9g servo_cmc-2
Face&lt;229&gt;@chain head_j2_cmc_a-1
Face&lt;177&gt;@ch_h_m-3
Face&lt;173&gt;@ch_h_m-3
Face&lt;170&gt;@ch_h_m-3
Face&lt;177&gt;@ch_h_m-2
Face&lt;123&gt;@dual header_cmc-2
Face&lt;107&gt;@dual header_cmc-2
Face&lt;192&gt;@ch_h_l-2
Face&lt;188&gt;@ch_h_l-2
Face&lt;191&gt;@ch_h_l-1
Face&lt;185&gt;@ch_h_l-1
Face&lt;184&gt;@ch_h_l-1
Face&lt;19&gt;@ch_t_u-1
Face&lt;165&gt;@9g servo_cmc-1
Face&lt;118&gt;@dual header_cmc-1
Face&lt;109&gt;@dual header_cmc-1
Face&lt;83&gt;@chain tail_j1_cmc_a-1
Face&lt;74&gt;@chain tail_j1_cmc_a-1
Face&lt;67&gt;@chain tail_j1_cmc_a-1
Face&lt;58&gt;@ch_h_u-1
Face&lt;16&gt;@ch_t_u-3
Face&lt;1&gt;@ch_t_u-3
Face&lt;157&gt;@9g servo_cmc-3
Face&lt;243&gt;@ch_t_l-3
Face&lt;244&gt;@ch_t_l-4
Face&lt;133&gt;@dual header_cmc-3
Face&lt;132&gt;@dual header_cmc-3
Face&lt;122&gt;@dual header_cmc-3
Face&lt;120&gt;@dual header_cmc-3
Face&lt;359&gt;@nose_3dpa-1
Face&lt;356&gt;@nose_3dpa-1
Face&lt;343&gt;@nose_3dpa-1
Face&lt;270&gt;@lipo-1
Face&lt;309&gt;@MPU6050-1
Face&lt;296&gt;@ch_head-1
Face&lt;290&gt;@ch_head-1
Face&lt;283&gt;@ch_head-1
Face&lt;272&gt;@lipo-2
Face&lt;62&gt;@ch_h_u-2
Face&lt;54&gt;@ch_h_u-2
Face&lt;156&gt;@9g servo_cmc-2
Face&lt;141&gt;@9g servo_cmc-2
Face&lt;135&gt;@9g servo_cmc-2
Face&lt;215&gt;@chain head_j2_cmc_a-1
Face&lt;180&gt;@ch_h_m-3
Face&lt;174&gt;@ch_h_m-3
Face&lt;114&gt;@dual header_cmc-2
Face&lt;195&gt;@ch_h_l-3
Face&lt;187&gt;@ch_h_l-2
Face&lt;182&gt;@ch_h_l-2
Face&lt;186&gt;@ch_h_l-1
Face&lt;176&gt;@ch_h_m-1
Face&lt;12&gt;@ch_t_u-1
Face&lt;7&gt;@ch_t_u-1
Face&lt;129&gt;@dual header_cmc-1
Face&lt;127&gt;@dual header_cmc-1
Face&lt;123&gt;@dual header_cmc-1
Face&lt;116&gt;@dual header_cmc-1
Face&lt;97&gt;@chain head_cmc_a-1
Face&lt;87&gt;@chain head_cmc_a-1
Face&lt;31&gt;@chain head_j1_cmc_a-1
Face&lt;6&gt;@ch_t_u-3
Face&lt;138&gt;@9g servo_cmc-3
Face&lt;137&gt;@9g servo_cmc-3
Face&lt;134&gt;@9g servo_cmc-3
Face&lt;240&gt;@ch_t_l-4
Face&lt;236&gt;@ch_t_l-4
Face&lt;370&gt;@buck_cnvrtr-1
Face&lt;366&gt;@buck_cnvrtr-1
Face&lt;127&gt;@dual header_cmc-3
Face&lt;115&gt;@dual header_cmc-3
Face&lt;106&gt;@dual header_cmc-3
Face&lt;340&gt;@nose_3dpa-1
Face&lt;312&gt;@MPU6050-1
Face&lt;306&gt;@MPU6050-1
Face&lt;292&gt;@ch_head-1
Face&lt;53&gt;@ch_h_u-3
Face&lt;63&gt;@ch_h_u-2
Face&lt;59&gt;@ch_h_u-2
Face&lt;252&gt;@chain tail_j2_cmc_a-1
Face&lt;235&gt;@ch_t_l-2
Face&lt;166&gt;@9g servo_cmc-2
Face&lt;157&gt;@9g servo_cmc-2
Face&lt;149&gt;@9g servo_cmc-2
Face&lt;142&gt;@9g servo_cmc-2
Face&lt;217&gt;@chain head_j2_cmc_a-1
Face&lt;171&gt;@ch_h_m-3
Face&lt;175&gt;@ch_h_m-2
Face&lt;122&gt;@dual header_cmc-2
Face&lt;108&gt;@dual header_cmc-2
Face&lt;210&gt;@chain tail_cmc_a-1
Face&lt;199&gt;@chain tail_cmc_a-1
Face&lt;189&gt;@ch_h_l-2
Face&lt;184&gt;@ch_h_l-2
Face&lt;192&gt;@ch_h_l-1
Face&lt;22&gt;@ch_t_u-1
Face&lt;14&gt;@ch_t_u-1
Face&lt;149&gt;@9g servo_cmc-1
Face&lt;143&gt;@9g servo_cmc-1
Face&lt;99&gt;@chain head_cmc_a-1
Face&lt;96&gt;@chain head_cmc_a-1
Face&lt;46&gt;@ch_h_u-1
Face&lt;34&gt;@chain head_j1_cmc_a-1
Face&lt;33&gt;@chain head_j1_cmc_a-1
Face&lt;25&gt;@chain head_j1_cmc_a-1
Face&lt;24&gt;@chain head_j1_cmc_a-1
Face&lt;1&gt;@ch_t_u-2
Face&lt;18&gt;@ch_t_u-3
Face&lt;238&gt;@ch_t_l-4
Face&lt;111&gt;@dual header_cmc-3
Face&lt;332&gt;@skin_3dpa-1
Face&lt;328&gt;@skin_3dpa-1
Face&lt;325&gt;@skin_3dpa-1
Face&lt;315&gt;@skin_3dpa-1
Face&lt;268&gt;@lipo-1
Face&lt;310&gt;@MPU6050-1
Face&lt;277&gt;@ch_head-1
Face&lt;47&gt;@ch_h_u-3
Face&lt;55&gt;@ch_h_u-2
Face&lt;243&gt;@ch_t_l-2
Face&lt;236&gt;@ch_t_l-2
Face&lt;167&gt;@9g servo_cmc-2
Face&lt;136&gt;@9g servo_cmc-2
Face&lt;134&gt;@9g servo_cmc-2
Face&lt;233&gt;@chain head_j2_cmc_a-1
Face&lt;172&gt;@ch_h_m-2
Face&lt;207&gt;@chain tail_cmc_a-1
Face&lt;184&gt;@ch_h_l-3
Face&lt;182&gt;@ch_h_l-3
Face&lt;196&gt;@ch_h_l-1
Face&lt;182&gt;@ch_h_l-1
Face&lt;171&gt;@ch_h_m-1
Face&lt;21&gt;@ch_t_u-1
Face&lt;160&gt;@9g servo_cmc-1
Face&lt;92&gt;@chain head_cmc_a-1
Face&lt;70&gt;@chain tail_j1_cmc_a-1
Face&lt;62&gt;@ch_h_u-1
Face&lt;52&gt;@ch_h_u-1
Face&lt;26&gt;@chain head_j1_cmc_a-1
Face&lt;22&gt;@ch_t_u-2
Face&lt;21&gt;@ch_t_u-2
Face&lt;13&gt;@ch_t_u-2
Face&lt;2&gt;@ch_t_u-3
Face&lt;162&gt;@9g servo_cmc-3
Face&lt;159&gt;@9g servo_cmc-3
Face&lt;144&gt;@9g servo_cmc-3
Face&lt;245&gt;@ch_t_l-3
Face&lt;241&gt;@ch_t_l-4
Face&lt;364&gt;@nose_3dpa-1
Face&lt;354&gt;@nose_3dpa-1
Face&lt;344&gt;@nose_3dpa-1
Face&lt;329&gt;@skin_3dpa-1
Face&lt;326&gt;@skin_3dpa-1
Face&lt;272&gt;@lipo-1
Face&lt;271&gt;@lipo-1
Face&lt;305&gt;@MPU6050-1
Face&lt;56&gt;@ch_h_u-3
Face&lt;58&gt;@ch_h_u-2
Face&lt;262&gt;@chain tail_j2_cmc_a-1
Face&lt;259&gt;@chain tail_j2_cmc_a-1
Face&lt;254&gt;@chain tail_j2_cmc_a-1
Face&lt;240&gt;@ch_t_l-2
Face&lt;223&gt;@chain head_j2_cmc_a-1
Face&lt;111&gt;@dual header_cmc-2
Face&lt;194&gt;@ch_h_l-2
Face&lt;185&gt;@ch_h_l-2
Face&lt;195&gt;@ch_h_l-1
Face&lt;188&gt;@ch_h_l-1
Face&lt;183&gt;@ch_h_l-1
Face&lt;175&gt;@ch_h_m-1
Face&lt;15&gt;@ch_t_u-1
Face&lt;153&gt;@9g servo_cmc-1
Face&lt;148&gt;@9g servo_cmc-1
Face&lt;147&gt;@9g servo_cmc-1
Face&lt;144&gt;@9g servo_cmc-1
Face&lt;139&gt;@9g servo_cmc-1
Face&lt;130&gt;@dual header_cmc-1
Face&lt;125&gt;@dual header_cmc-1
Face&lt;88&gt;@chain head_cmc_a-1
Face&lt;40&gt;@chain head_j1_cmc_a-1
Face&lt;12&gt;@ch_t_u-2
Face&lt;11&gt;@ch_t_u-2
Face&lt;160&gt;@9g servo_cmc-3
Face&lt;141&gt;@9g servo_cmc-3
Face&lt;239&gt;@ch_t_l-3
Face&lt;245&gt;@ch_t_l-4
Face&lt;362&gt;@nose_3dpa-1
Face&lt;335&gt;@nose_3dpa-1
Face&lt;291&gt;@ch_head-1
Face&lt;287&gt;@ch_head-1
Face&lt;286&gt;@ch_head-1
Face&lt;271&gt;@lipo-2
Face&lt;268&gt;@lipo-2
Face&lt;45&gt;@ch_h_u-3
Face&lt;53&gt;@ch_h_u-2
Face&lt;158&gt;@9g servo_cmc-2
Face&lt;155&gt;@9g servo_cmc-2
Face&lt;152&gt;@9g servo_cmc-2
Face&lt;231&gt;@chain head_j2_cmc_a-1
Face&lt;225&gt;@chain head_j2_cmc_a-1
Face&lt;224&gt;@chain head_j2_cmc_a-1
Face&lt;220&gt;@chain head_j2_cmc_a-1
Face&lt;169&gt;@ch_h_m-3
Face&lt;173&gt;@ch_h_m-2
Face&lt;132&gt;@dual header_cmc-2
Face&lt;213&gt;@chain tail_cmc_a-1
Face&lt;205&gt;@chain tail_cmc_a-1
Face&lt;195&gt;@ch_h_l-2
Face&lt;183&gt;@ch_h_l-2
Face&lt;194&gt;@ch_h_l-1
Face&lt;178&gt;@ch_h_m-1
Face&lt;4&gt;@ch_t_u-1
Face&lt;155&gt;@9g servo_cmc-1
Face&lt;122&gt;@dual header_cmc-1
Face&lt;113&gt;@dual header_cmc-1
Face&lt;101&gt;@chain head_cmc_a-1
Face&lt;65&gt;@chain tail_j1_cmc_a-1
Face&lt;27&gt;@chain head_j1_cmc_a-1
Face&lt;10&gt;@ch_t_u-2
Face&lt;7&gt;@ch_t_u-2
Face&lt;21&gt;@ch_t_u-3
Face&lt;167&gt;@9g servo_cmc-3
Face&lt;166&gt;@9g servo_cmc-3
Face&lt;156&gt;@9g servo_cmc-3
Face&lt;152&gt;@9g servo_cmc-3
Face&lt;113&gt;@dual header_cmc-3
Face&lt;361&gt;@nose_3dpa-1
Face&lt;345&gt;@nose_3dpa-1
Face&lt;322&gt;@skin_3dpa-1
Face&lt;317&gt;@skin_3dpa-1
Face&lt;313&gt;@MPU6050-1
Face&lt;303&gt;@lipo_charger_ckt-3
Face&lt;301&gt;@lipo_charger_ckt-3
Face&lt;300&gt;@lipo_charger_ckt-3
Face&lt;299&gt;@lipo_charger_ckt-3
Face&lt;295&gt;@ch_head-1
Face&lt;288&gt;@ch_head-1
Face&lt;281&gt;@ch_head-1
Face&lt;276&gt;@ch_head-1
Face&lt;55&gt;@ch_h_u-3
Face&lt;44&gt;@ch_h_u-3
Face&lt;61&gt;@ch_h_u-2
Face&lt;44&gt;@ch_h_u-2
Face&lt;264&gt;@chain tail_j2_cmc_a-1
Face&lt;162&gt;@9g servo_cmc-2
Face&lt;147&gt;@9g servo_cmc-2
Face&lt;140&gt;@9g servo_cmc-2
Face&lt;228&gt;@chain head_j2_cmc_a-1
Face&lt;169&gt;@ch_h_m-2
Face&lt;204&gt;@chain tail_cmc_a-1
Face&lt;203&gt;@chain tail_cmc_a-1
Face&lt;198&gt;@chain tail_cmc_a-1
Face&lt;194&gt;@ch_h_l-3
Face&lt;190&gt;@ch_h_l-3
Face&lt;18&gt;@ch_t_u-1
Face&lt;10&gt;@ch_t_u-1
Face&lt;2&gt;@ch_t_u-1
Face&lt;158&gt;@9g servo_cmc-1
Face&lt;152&gt;@9g servo_cmc-1
Face&lt;140&gt;@9g servo_cmc-1
Face&lt;135&gt;@9g servo_cmc-1
Face&lt;120&gt;@dual header_cmc-1
Face&lt;115&gt;@dual header_cmc-1
Face&lt;111&gt;@dual header_cmc-1
Face&lt;107&gt;@dual header_cmc-1
Face&lt;80&gt;@chain tail_j1_cmc_a-1
Face&lt;73&gt;@chain tail_j1_cmc_a-1
Face&lt;68&gt;@chain tail_j1_cmc_a-1
Face&lt;60&gt;@ch_h_u-1
Face&lt;59&gt;@ch_h_u-1
Face&lt;39&gt;@chain head_j1_cmc_a-1
Face&lt;16&gt;@ch_t_u-2
Face&lt;3&gt;@ch_t_u-2
Face&lt;14&gt;@ch_t_u-3
Face&lt;5&gt;@ch_t_u-3
Face&lt;147&gt;@9g servo_cmc-3
Face&lt;145&gt;@9g servo_cmc-3
Face&lt;242&gt;@ch_t_l-3
Face&lt;237&gt;@ch_t_l-4
Face&lt;131&gt;@dual header_cmc-3
Face&lt;119&gt;@dual header_cmc-3
Face&lt;117&gt;@dual header_cmc-3
Face&lt;116&gt;@dual header_cmc-3
Face&lt;346&gt;@nose_3dpa-1
Face&lt;341&gt;@nose_3dpa-1
Face&lt;339&gt;@nose_3dpa-1
Face&lt;334&gt;@nose_3dpa-1
Face&lt;324&gt;@skin_3dpa-1
Face&lt;316&gt;@skin_3dpa-1
Face&lt;293&gt;@ch_head-1
Face&lt;285&gt;@ch_head-1
Face&lt;267&gt;@lipo-2
Face&lt;46&gt;@ch_h_u-3
Face&lt;46&gt;@ch_h_u-2
Face&lt;161&gt;@9g servo_cmc-2
Face&lt;146&gt;@9g servo_cmc-2
Face&lt;143&gt;@9g servo_cmc-2
Face&lt;139&gt;@9g servo_cmc-2
Face&lt;230&gt;@chain head_j2_cmc_a-1
Face&lt;226&gt;@chain head_j2_cmc_a-1
Face&lt;117&gt;@dual header_cmc-2
Face&lt;106&gt;@dual header_cmc-2
Face&lt;209&gt;@chain tail_cmc_a-1
Face&lt;185&gt;@ch_h_l-3
Face&lt;190&gt;@ch_h_l-2
Face&lt;193&gt;@ch_h_l-1
Face&lt;190&gt;@ch_h_l-1
Face&lt;137&gt;@9g servo_cmc-1
Face&lt;136&gt;@9g servo_cmc-1
Face&lt;131&gt;@dual header_cmc-1
Face&lt;105&gt;@chain head_cmc_a-1
Face&lt;104&gt;@chain head_cmc_a-1
Face&lt;103&gt;@chain head_cmc_a-1
Face&lt;84&gt;@chain tail_j1_cmc_a-1
Face&lt;61&gt;@ch_h_u-1
Face&lt;50&gt;@ch_h_u-1
Face&lt;28&gt;@chain head_j1_cmc_a-1
Face&lt;12&gt;@ch_t_u-3
Face&lt;9&gt;@ch_t_u-3
Face&lt;142&gt;@9g servo_cmc-3
Face&lt;236&gt;@ch_t_l-3
Face&lt;235&gt;@ch_t_l-3
Face&lt;371&gt;@buck_cnvrtr-1
Face&lt;363&gt;@nose_3dpa-1
Face&lt;62&gt;@ch_h_u-3
Face&lt;266&gt;@chain tail_j2_cmc_a-1
Face&lt;249&gt;@chain tail_j2_cmc_a-1
Face&lt;237&gt;@ch_t_l-2
Face&lt;165&gt;@9g servo_cmc-2
Face&lt;159&gt;@9g servo_cmc-2
Face&lt;219&gt;@chain head_j2_cmc_a-1
Face&lt;214&gt;@chain head_j2_cmc_a-1
Face&lt;179&gt;@ch_h_m-3
Face&lt;176&gt;@ch_h_m-3
Face&lt;175&gt;@ch_h_m-3
Face&lt;168&gt;@ch_h_m-3
Face&lt;196&gt;@ch_h_l-3
Face&lt;187&gt;@ch_h_l-3
Face&lt;180&gt;@ch_h_m-1
Face&lt;168&gt;@ch_h_m-1
Face&lt;17&gt;@ch_t_u-1
Face&lt;162&gt;@9g servo_cmc-1
Face&lt;157&gt;@9g servo_cmc-1
Face&lt;134&gt;@9g servo_cmc-1
Face&lt;132&gt;@dual header_cmc-1
Face&lt;126&gt;@dual header_cmc-1
Face&lt;108&gt;@dual header_cmc-1
Face&lt;82&gt;@chain tail_j1_cmc_a-1
Face&lt;76&gt;@chain tail_j1_cmc_a-1
Face&lt;75&gt;@chain tail_j1_cmc_a-1
Face&lt;64&gt;@chain tail_j1_cmc_a-1
Face&lt;63&gt;@ch_h_u-1
Face&lt;30&gt;@chain head_j1_cmc_a-1
Face&lt;19&gt;@ch_t_u-3
Face&lt;164&gt;@9g servo_cmc-3
Face&lt;151&gt;@9g servo_cmc-3
Face&lt;136&gt;@9g servo_cmc-3
Face&lt;238&gt;@ch_t_l-3
Face&lt;367&gt;@buck_cnvrtr-1
Face&lt;108&gt;@dual header_cmc-3
Face&lt;347&gt;@nose_3dpa-1
Face&lt;338&gt;@nose_3dpa-1
Face&lt;323&gt;@skin_3dpa-1
Face&lt;267&gt;@lipo-1
Face&lt;307&gt;@MPU6050-1
Face&lt;304&gt;@lipo_charger_ckt-3
Face&lt;60&gt;@ch_h_u-2
Face&lt;255&gt;@chain tail_j2_cmc_a-1
Face&lt;247&gt;@chain tail_j2_cmc_a-1
Face&lt;245&gt;@ch_t_l-2
Face&lt;163&gt;@9g servo_cmc-2
Face&lt;148&gt;@9g servo_cmc-2
Face&lt;232&gt;@chain head_j2_cmc_a-1
Face&lt;181&gt;@ch_h_m-2
Face&lt;176&gt;@ch_h_m-2
Face&lt;118&gt;@dual header_cmc-2
Face&lt;206&gt;@chain tail_cmc_a-1
Face&lt;202&gt;@chain tail_cmc_a-1
Face&lt;181&gt;@ch_h_m-1
Face&lt;6&gt;@ch_t_u-1
Face&lt;5&gt;@ch_t_u-1
Face&lt;163&gt;@9g servo_cmc-1
Face&lt;102&gt;@chain head_cmc_a-1
Face&lt;95&gt;@chain head_cmc_a-1
Face&lt;56&gt;@ch_h_u-1
Face&lt;53&gt;@ch_h_u-1
Face&lt;48&gt;@ch_h_u-1
Face&lt;17&gt;@ch_t_u-3
Face&lt;11&gt;@ch_t_u-3
Face&lt;154&gt;@9g servo_cmc-3
Face&lt;240&gt;@ch_t_l-3
Face&lt;130&gt;@dual header_cmc-3
Face&lt;123&gt;@dual header_cmc-3
Face&lt;114&gt;@dual header_cmc-3
Face&lt;357&gt;@nose_3dpa-1
Face&lt;348&gt;@nose_3dpa-1
Face&lt;331&gt;@skin_3dpa-1
Face&lt;321&gt;@skin_3dpa-1
Face&lt;289&gt;@ch_head-1
Face&lt;269&gt;@lipo-2
Face&lt;59&gt;@ch_h_u-3
Face&lt;260&gt;@chain tail_j2_cmc_a-1
Face&lt;244&gt;@ch_t_l-2
Face&lt;239&gt;@ch_t_l-2
Face&lt;137&gt;@9g servo_cmc-2
Face&lt;227&gt;@chain head_j2_cmc_a-1
Face&lt;216&gt;@chain head_j2_cmc_a-1
Face&lt;172&gt;@ch_h_m-3
Face&lt;179&gt;@ch_h_m-2
Face&lt;124&gt;@dual header_cmc-2
Face&lt;208&gt;@chain tail_cmc_a-1
Face&lt;201&gt;@chain tail_cmc_a-1
Face&lt;188&gt;@ch_h_l-3
Face&lt;173&gt;@ch_h_m-1
Face&lt;11&gt;@ch_t_u-1
Face&lt;145&gt;@9g servo_cmc-1
Face&lt;142&gt;@9g servo_cmc-1
Face&lt;128&gt;@dual header_cmc-1
Face&lt;117&gt;@dual header_cmc-1
Face&lt;110&gt;@dual header_cmc-1
Face&lt;106&gt;@dual header_cmc-1
Face&lt;85&gt;@chain head_cmc_a-1
Face&lt;69&gt;@chain tail_j1_cmc_a-1
Face&lt;66&gt;@chain tail_j1_cmc_a-1
Face&lt;55&gt;@ch_h_u-1
Face&lt;54&gt;@ch_h_u-1
Face&lt;44&gt;@ch_h_u-1
Face&lt;32&gt;@chain head_j1_cmc_a-1
Face&lt;2&gt;@ch_t_u-2</w:t>
            </w:r>
          </w:p>
        </w:tc>
      </w:tr>
      <w:tr>
        <w:tc>
          <w:tcPr>
            <w:tcW w:w="4785" w:type="dxa"/>
          </w:tcPr>
          <w:p>
            <w:r>
              <w:t>Coordinate system</w:t>
            </w:r>
          </w:p>
        </w:tc>
        <w:tc>
          <w:tcPr>
            <w:tcW w:w="4785" w:type="dxa"/>
          </w:tcPr>
          <w:p>
            <w:r>
              <w:t>Global coordinate system</w:t>
            </w:r>
          </w:p>
        </w:tc>
      </w:tr>
      <w:tr>
        <w:tc>
          <w:tcPr>
            <w:tcW w:w="4785" w:type="dxa"/>
          </w:tcPr>
          <w:p>
            <w:r>
              <w:t>Reference axis</w:t>
            </w:r>
          </w:p>
        </w:tc>
        <w:tc>
          <w:tcPr>
            <w:tcW w:w="4785" w:type="dxa"/>
          </w:tcPr>
          <w:p>
            <w:r>
              <w:t>X</w:t>
            </w:r>
          </w:p>
        </w:tc>
      </w:tr>
      <w:tr>
        <w:tc>
          <w:tcPr>
            <w:tcW w:w="4785" w:type="dxa"/>
          </w:tcPr>
          <w:p>
            <w:r>
              <w:t>Thermodynamic Parameters</w:t>
            </w:r>
          </w:p>
        </w:tc>
        <w:tc>
          <w:tcPr>
            <w:tcW w:w="4785" w:type="dxa"/>
          </w:tcPr>
          <w:p>
            <w:r>
              <w:t>Static Pressure: 5930.00 Pa</w:t>
            </w:r>
          </w:p>
          <w:p>
            <w:r>
              <w:t>Pressure potential: On</w:t>
            </w:r>
          </w:p>
          <w:p>
            <w:r>
              <w:t>Temperature: 293.20 K</w:t>
            </w:r>
          </w:p>
        </w:tc>
      </w:tr>
      <w:tr>
        <w:tc>
          <w:tcPr>
            <w:tcW w:w="4785" w:type="dxa"/>
          </w:tcPr>
          <w:p>
            <w:r>
              <w:t>Velocity Parameters</w:t>
            </w:r>
          </w:p>
        </w:tc>
        <w:tc>
          <w:tcPr>
            <w:tcW w:w="4785" w:type="dxa"/>
          </w:tcPr>
          <w:p>
            <w:r>
              <w:t>Velocity in X direction: 0.300 m/s</w:t>
            </w:r>
          </w:p>
          <w:p>
            <w:r>
              <w:t>Velocity in Y direction: 0 m/s</w:t>
            </w:r>
          </w:p>
          <w:p>
            <w:r>
              <w:t>Velocity in Z direction: 0 m/s</w:t>
            </w:r>
          </w:p>
        </w:tc>
      </w:tr>
      <w:tr>
        <w:tc>
          <w:tcPr>
            <w:tcW w:w="4785" w:type="dxa"/>
          </w:tcPr>
          <w:p>
            <w:r>
              <w:t>Flow type</w:t>
            </w:r>
          </w:p>
        </w:tc>
        <w:tc>
          <w:tcPr>
            <w:tcW w:w="4785" w:type="dxa"/>
          </w:tcPr>
          <w:p>
            <w:r>
              <w:t>Laminar Only</w:t>
            </w:r>
          </w:p>
        </w:tc>
      </w:tr>
      <w:tr>
        <w:tc>
          <w:tcPr>
            <w:tcW w:w="4785" w:type="dxa"/>
          </w:tcPr>
          <w:p>
            <w:r>
              <w:t>Cavitation</w:t>
            </w:r>
          </w:p>
        </w:tc>
        <w:tc>
          <w:tcPr>
            <w:tcW w:w="4785" w:type="dxa"/>
          </w:tcPr>
          <w:p>
            <w:r>
              <w:t>Off</w:t>
            </w:r>
          </w:p>
        </w:tc>
      </w:tr>
      <w:tr>
        <w:tc>
          <w:tcPr>
            <w:tcW w:w="4785" w:type="dxa"/>
          </w:tcPr>
          <w:p>
            <w:r>
              <w:t>Refer to the origin</w:t>
            </w:r>
          </w:p>
        </w:tc>
        <w:tc>
          <w:tcPr>
            <w:tcW w:w="4785" w:type="dxa"/>
          </w:tcPr>
          <w:p>
            <w:r>
              <w:t>Off</w:t>
            </w:r>
          </w:p>
        </w:tc>
      </w:tr>
    </w:tbl>
    <w:p>
      <w:r/>
    </w:p>
    <w:p>
      <w:pPr>
        <w:pStyle w:val="Style3"/>
      </w:pPr>
      <w:r>
        <w:t>Boundary Conditions</w:t>
      </w:r>
    </w:p>
    <w:p>
      <w:pPr>
        <w:pStyle w:val="Style5"/>
      </w:pPr>
      <w:r>
        <w:t>Real Wall 1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Type</w:t>
            </w:r>
          </w:p>
        </w:tc>
        <w:tc>
          <w:tcPr>
            <w:tcW w:w="4785" w:type="dxa"/>
          </w:tcPr>
          <w:p>
            <w:r>
              <w:t>Real wall</w:t>
            </w:r>
          </w:p>
        </w:tc>
      </w:tr>
      <w:tr>
        <w:tc>
          <w:tcPr>
            <w:tcW w:w="4785" w:type="dxa"/>
          </w:tcPr>
          <w:p>
            <w:r>
              <w:t>Faces</w:t>
            </w:r>
          </w:p>
        </w:tc>
        <w:tc>
          <w:tcPr>
            <w:tcW w:w="4785" w:type="dxa"/>
          </w:tcPr>
          <w:p>
            <w:r>
              <w:t/>
            </w:r>
          </w:p>
        </w:tc>
      </w:tr>
      <w:tr>
        <w:tc>
          <w:tcPr>
            <w:tcW w:w="4785" w:type="dxa"/>
          </w:tcPr>
          <w:p>
            <w:r>
              <w:t>Coordinate system</w:t>
            </w:r>
          </w:p>
        </w:tc>
        <w:tc>
          <w:tcPr>
            <w:tcW w:w="4785" w:type="dxa"/>
          </w:tcPr>
          <w:p>
            <w:r>
              <w:t>Global coordinate system</w:t>
            </w:r>
          </w:p>
        </w:tc>
      </w:tr>
      <w:tr>
        <w:tc>
          <w:tcPr>
            <w:tcW w:w="4785" w:type="dxa"/>
          </w:tcPr>
          <w:p>
            <w:r>
              <w:t>Reference axis</w:t>
            </w:r>
          </w:p>
        </w:tc>
        <w:tc>
          <w:tcPr>
            <w:tcW w:w="4785" w:type="dxa"/>
          </w:tcPr>
          <w:p>
            <w:r>
              <w:t>X</w:t>
            </w:r>
          </w:p>
        </w:tc>
      </w:tr>
    </w:tbl>
    <w:p>
      <w:r/>
    </w:p>
    <w:p>
      <w:pPr>
        <w:pStyle w:val="Style3"/>
      </w:pPr>
      <w:r>
        <w:t>Goals</w:t>
      </w:r>
    </w:p>
    <w:p>
      <w:pPr>
        <w:pStyle w:val="Style4"/>
      </w:pPr>
      <w:r>
        <w:t>Global Goals</w:t>
      </w:r>
    </w:p>
    <w:p>
      <w:pPr>
        <w:pStyle w:val="Style5"/>
      </w:pPr>
      <w:r>
        <w:t>GG Minimum Static Pressure 1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Type</w:t>
            </w:r>
          </w:p>
        </w:tc>
        <w:tc>
          <w:tcPr>
            <w:tcW w:w="4785" w:type="dxa"/>
          </w:tcPr>
          <w:p>
            <w:r>
              <w:t>Global Goal</w:t>
            </w:r>
          </w:p>
        </w:tc>
      </w:tr>
      <w:tr>
        <w:tc>
          <w:tcPr>
            <w:tcW w:w="4785" w:type="dxa"/>
          </w:tcPr>
          <w:p>
            <w:r>
              <w:t>Goal type</w:t>
            </w:r>
          </w:p>
        </w:tc>
        <w:tc>
          <w:tcPr>
            <w:tcW w:w="4785" w:type="dxa"/>
          </w:tcPr>
          <w:p>
            <w:r>
              <w:t>Static Pressure</w:t>
            </w:r>
          </w:p>
        </w:tc>
      </w:tr>
      <w:tr>
        <w:tc>
          <w:tcPr>
            <w:tcW w:w="4785" w:type="dxa"/>
          </w:tcPr>
          <w:p>
            <w:r>
              <w:t>Calculate</w:t>
            </w:r>
          </w:p>
        </w:tc>
        <w:tc>
          <w:tcPr>
            <w:tcW w:w="4785" w:type="dxa"/>
          </w:tcPr>
          <w:p>
            <w:r>
              <w:t>Minimum value</w:t>
            </w:r>
          </w:p>
        </w:tc>
      </w:tr>
      <w:tr>
        <w:tc>
          <w:tcPr>
            <w:tcW w:w="4785" w:type="dxa"/>
          </w:tcPr>
          <w:p>
            <w:r>
              <w:t>Coordinate system</w:t>
            </w:r>
          </w:p>
        </w:tc>
        <w:tc>
          <w:tcPr>
            <w:tcW w:w="4785" w:type="dxa"/>
          </w:tcPr>
          <w:p>
            <w:r>
              <w:t>Global coordinate system</w:t>
            </w:r>
          </w:p>
        </w:tc>
      </w:tr>
      <w:tr>
        <w:tc>
          <w:tcPr>
            <w:tcW w:w="4785" w:type="dxa"/>
          </w:tcPr>
          <w:p>
            <w:r>
              <w:t>Use in convergence </w:t>
            </w:r>
          </w:p>
        </w:tc>
        <w:tc>
          <w:tcPr>
            <w:tcW w:w="4785" w:type="dxa"/>
          </w:tcPr>
          <w:p>
            <w:r>
              <w:t>On</w:t>
            </w:r>
          </w:p>
        </w:tc>
      </w:tr>
    </w:tbl>
    <w:p>
      <w:r/>
    </w:p>
    <w:p>
      <w:pPr>
        <w:pStyle w:val="Style5"/>
      </w:pPr>
      <w:r>
        <w:t>GG Average Total Pressure 1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Type</w:t>
            </w:r>
          </w:p>
        </w:tc>
        <w:tc>
          <w:tcPr>
            <w:tcW w:w="4785" w:type="dxa"/>
          </w:tcPr>
          <w:p>
            <w:r>
              <w:t>Global Goal</w:t>
            </w:r>
          </w:p>
        </w:tc>
      </w:tr>
      <w:tr>
        <w:tc>
          <w:tcPr>
            <w:tcW w:w="4785" w:type="dxa"/>
          </w:tcPr>
          <w:p>
            <w:r>
              <w:t>Goal type</w:t>
            </w:r>
          </w:p>
        </w:tc>
        <w:tc>
          <w:tcPr>
            <w:tcW w:w="4785" w:type="dxa"/>
          </w:tcPr>
          <w:p>
            <w:r>
              <w:t>Total Pressure</w:t>
            </w:r>
          </w:p>
        </w:tc>
      </w:tr>
      <w:tr>
        <w:tc>
          <w:tcPr>
            <w:tcW w:w="4785" w:type="dxa"/>
          </w:tcPr>
          <w:p>
            <w:r>
              <w:t>Calculate</w:t>
            </w:r>
          </w:p>
        </w:tc>
        <w:tc>
          <w:tcPr>
            <w:tcW w:w="4785" w:type="dxa"/>
          </w:tcPr>
          <w:p>
            <w:r>
              <w:t>Average value</w:t>
            </w:r>
          </w:p>
        </w:tc>
      </w:tr>
      <w:tr>
        <w:tc>
          <w:tcPr>
            <w:tcW w:w="4785" w:type="dxa"/>
          </w:tcPr>
          <w:p>
            <w:r>
              <w:t>Coordinate system</w:t>
            </w:r>
          </w:p>
        </w:tc>
        <w:tc>
          <w:tcPr>
            <w:tcW w:w="4785" w:type="dxa"/>
          </w:tcPr>
          <w:p>
            <w:r>
              <w:t>Global coordinate system</w:t>
            </w:r>
          </w:p>
        </w:tc>
      </w:tr>
      <w:tr>
        <w:tc>
          <w:tcPr>
            <w:tcW w:w="4785" w:type="dxa"/>
          </w:tcPr>
          <w:p>
            <w:r>
              <w:t>Use in convergence </w:t>
            </w:r>
          </w:p>
        </w:tc>
        <w:tc>
          <w:tcPr>
            <w:tcW w:w="4785" w:type="dxa"/>
          </w:tcPr>
          <w:p>
            <w:r>
              <w:t>On</w:t>
            </w:r>
          </w:p>
        </w:tc>
      </w:tr>
    </w:tbl>
    <w:p>
      <w:r/>
    </w:p>
    <w:p>
      <w:pPr>
        <w:pStyle w:val="Style5"/>
      </w:pPr>
      <w:r>
        <w:t>GG Maximum Dynamic Pressure 1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Type</w:t>
            </w:r>
          </w:p>
        </w:tc>
        <w:tc>
          <w:tcPr>
            <w:tcW w:w="4785" w:type="dxa"/>
          </w:tcPr>
          <w:p>
            <w:r>
              <w:t>Global Goal</w:t>
            </w:r>
          </w:p>
        </w:tc>
      </w:tr>
      <w:tr>
        <w:tc>
          <w:tcPr>
            <w:tcW w:w="4785" w:type="dxa"/>
          </w:tcPr>
          <w:p>
            <w:r>
              <w:t>Goal type</w:t>
            </w:r>
          </w:p>
        </w:tc>
        <w:tc>
          <w:tcPr>
            <w:tcW w:w="4785" w:type="dxa"/>
          </w:tcPr>
          <w:p>
            <w:r>
              <w:t>Dynamic Pressure</w:t>
            </w:r>
          </w:p>
        </w:tc>
      </w:tr>
      <w:tr>
        <w:tc>
          <w:tcPr>
            <w:tcW w:w="4785" w:type="dxa"/>
          </w:tcPr>
          <w:p>
            <w:r>
              <w:t>Calculate</w:t>
            </w:r>
          </w:p>
        </w:tc>
        <w:tc>
          <w:tcPr>
            <w:tcW w:w="4785" w:type="dxa"/>
          </w:tcPr>
          <w:p>
            <w:r>
              <w:t>Maximum value</w:t>
            </w:r>
          </w:p>
        </w:tc>
      </w:tr>
      <w:tr>
        <w:tc>
          <w:tcPr>
            <w:tcW w:w="4785" w:type="dxa"/>
          </w:tcPr>
          <w:p>
            <w:r>
              <w:t>Coordinate system</w:t>
            </w:r>
          </w:p>
        </w:tc>
        <w:tc>
          <w:tcPr>
            <w:tcW w:w="4785" w:type="dxa"/>
          </w:tcPr>
          <w:p>
            <w:r>
              <w:t>Global coordinate system</w:t>
            </w:r>
          </w:p>
        </w:tc>
      </w:tr>
      <w:tr>
        <w:tc>
          <w:tcPr>
            <w:tcW w:w="4785" w:type="dxa"/>
          </w:tcPr>
          <w:p>
            <w:r>
              <w:t>Use in convergence </w:t>
            </w:r>
          </w:p>
        </w:tc>
        <w:tc>
          <w:tcPr>
            <w:tcW w:w="4785" w:type="dxa"/>
          </w:tcPr>
          <w:p>
            <w:r>
              <w:t>On</w:t>
            </w:r>
          </w:p>
        </w:tc>
      </w:tr>
    </w:tbl>
    <w:p>
      <w:r/>
    </w:p>
    <w:p>
      <w:pPr>
        <w:pStyle w:val="Style5"/>
      </w:pPr>
      <w:r>
        <w:t>GG Minimum Velocity (X) 1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Type</w:t>
            </w:r>
          </w:p>
        </w:tc>
        <w:tc>
          <w:tcPr>
            <w:tcW w:w="4785" w:type="dxa"/>
          </w:tcPr>
          <w:p>
            <w:r>
              <w:t>Global Goal</w:t>
            </w:r>
          </w:p>
        </w:tc>
      </w:tr>
      <w:tr>
        <w:tc>
          <w:tcPr>
            <w:tcW w:w="4785" w:type="dxa"/>
          </w:tcPr>
          <w:p>
            <w:r>
              <w:t>Goal type</w:t>
            </w:r>
          </w:p>
        </w:tc>
        <w:tc>
          <w:tcPr>
            <w:tcW w:w="4785" w:type="dxa"/>
          </w:tcPr>
          <w:p>
            <w:r>
              <w:t>Velocity (X)</w:t>
            </w:r>
          </w:p>
        </w:tc>
      </w:tr>
      <w:tr>
        <w:tc>
          <w:tcPr>
            <w:tcW w:w="4785" w:type="dxa"/>
          </w:tcPr>
          <w:p>
            <w:r>
              <w:t>Calculate</w:t>
            </w:r>
          </w:p>
        </w:tc>
        <w:tc>
          <w:tcPr>
            <w:tcW w:w="4785" w:type="dxa"/>
          </w:tcPr>
          <w:p>
            <w:r>
              <w:t>Minimum value</w:t>
            </w:r>
          </w:p>
        </w:tc>
      </w:tr>
      <w:tr>
        <w:tc>
          <w:tcPr>
            <w:tcW w:w="4785" w:type="dxa"/>
          </w:tcPr>
          <w:p>
            <w:r>
              <w:t>Coordinate system</w:t>
            </w:r>
          </w:p>
        </w:tc>
        <w:tc>
          <w:tcPr>
            <w:tcW w:w="4785" w:type="dxa"/>
          </w:tcPr>
          <w:p>
            <w:r>
              <w:t>Global coordinate system</w:t>
            </w:r>
          </w:p>
        </w:tc>
      </w:tr>
      <w:tr>
        <w:tc>
          <w:tcPr>
            <w:tcW w:w="4785" w:type="dxa"/>
          </w:tcPr>
          <w:p>
            <w:r>
              <w:t>Use in convergence </w:t>
            </w:r>
          </w:p>
        </w:tc>
        <w:tc>
          <w:tcPr>
            <w:tcW w:w="4785" w:type="dxa"/>
          </w:tcPr>
          <w:p>
            <w:r>
              <w:t>On</w:t>
            </w:r>
          </w:p>
        </w:tc>
      </w:tr>
    </w:tbl>
    <w:p>
      <w:r/>
    </w:p>
    <w:p>
      <w:pPr>
        <w:pStyle w:val="Style3"/>
      </w:pPr>
      <w:r>
        <w:t>Calculation Control Options</w:t>
      </w:r>
    </w:p>
    <w:p>
      <w:pPr>
        <w:pStyle w:val="Style4"/>
      </w:pPr>
      <w:r>
        <w:t>Finish Conditions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Finish Conditions</w:t>
            </w:r>
          </w:p>
        </w:tc>
        <w:tc>
          <w:tcPr>
            <w:tcW w:w="4785" w:type="dxa"/>
          </w:tcPr>
          <w:p>
            <w:r>
              <w:t>If one is satisfied</w:t>
            </w:r>
          </w:p>
        </w:tc>
      </w:tr>
      <w:tr>
        <w:tc>
          <w:tcPr>
            <w:tcW w:w="4785" w:type="dxa"/>
          </w:tcPr>
          <w:p>
            <w:r>
              <w:t>Maximum physical time</w:t>
            </w:r>
          </w:p>
        </w:tc>
        <w:tc>
          <w:tcPr>
            <w:tcW w:w="4785" w:type="dxa"/>
          </w:tcPr>
          <w:p>
            <w:r>
              <w:t>1.000 s</w:t>
            </w:r>
          </w:p>
        </w:tc>
      </w:tr>
    </w:tbl>
    <w:p>
      <w:r/>
    </w:p>
    <w:p>
      <w:pPr>
        <w:pStyle w:val="Style4"/>
      </w:pPr>
      <w:r>
        <w:t>Solver Refinement</w:t>
      </w:r>
    </w:p>
    <w:p>
      <w:r>
        <w:t>Refinement: Disabled</w:t>
      </w:r>
    </w:p>
    <w:p>
      <w:pPr>
        <w:pStyle w:val="Style4"/>
      </w:pPr>
      <w:r>
        <w:t>Results Saving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Save before refinement</w:t>
            </w:r>
          </w:p>
        </w:tc>
        <w:tc>
          <w:tcPr>
            <w:tcW w:w="4785" w:type="dxa"/>
          </w:tcPr>
          <w:p>
            <w:r>
              <w:t>On</w:t>
            </w:r>
          </w:p>
        </w:tc>
      </w:tr>
    </w:tbl>
    <w:p>
      <w:r/>
    </w:p>
    <w:p>
      <w:pPr>
        <w:pStyle w:val="Style4"/>
      </w:pPr>
      <w:r>
        <w:t>Advanced Control Options</w:t>
      </w:r>
    </w:p>
    <w:p>
      <w:pPr>
        <w:pStyle w:val="Style5"/>
      </w:pPr>
      <w:r>
        <w:t>Flow Freezing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Flow freezing strategy</w:t>
            </w:r>
          </w:p>
        </w:tc>
        <w:tc>
          <w:tcPr>
            <w:tcW w:w="4785" w:type="dxa"/>
          </w:tcPr>
          <w:p>
            <w:r>
              <w:t>Disabled</w:t>
            </w:r>
          </w:p>
        </w:tc>
      </w:tr>
    </w:tbl>
    <w:p>
      <w:r/>
    </w:p>
    <w:p>
      <w:r>
        <w:t>Manual time step (Freezing): Off</w:t>
      </w:r>
    </w:p>
    <w:p>
      <w:r>
        <w:t>Manual time step: Off</w:t>
      </w:r>
    </w:p>
    <w:p>
      <w:pPr>
        <w:pStyle w:val="Style1"/>
      </w:pPr>
      <w:r>
        <w:t>RESULTS</w:t>
      </w:r>
    </w:p>
    <w:sectPr w:rsidR="00612ACA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E76" w:rsidRDefault="00195E76">
      <w:r>
        <w:separator/>
      </w:r>
    </w:p>
  </w:endnote>
  <w:endnote w:type="continuationSeparator" w:id="0">
    <w:p w:rsidR="00195E76" w:rsidRDefault="00195E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95E76">
    <w:pPr>
      <w:pStyle w:val="Footer"/>
    </w:pPr>
    <w:r>
      <w:fldChar w:fldCharType="begin"/>
    </w:r>
    <w:r>
      <w:instrText xml:space="preserve"> FILENAME </w:instrText>
    </w:r>
    <w:r>
      <w:fldChar w:fldCharType="separate"/>
    </w:r>
    <w:r w:rsidR="00612ACA">
      <w:rPr>
        <w:noProof/>
      </w:rPr>
      <w:t>Document1</w:t>
    </w:r>
    <w:r>
      <w:fldChar w:fldCharType="end"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12ACA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612ACA">
      <w:rPr>
        <w:noProof/>
      </w:rPr>
      <w:t>1</w:t>
    </w:r>
    <w:r>
      <w:fldChar w:fldCharType="end"/>
    </w:r>
    <w:r>
      <w:tab/>
    </w:r>
    <w:r>
      <w:fldChar w:fldCharType="begin"/>
    </w:r>
    <w:r>
      <w:instrText xml:space="preserve"> DATE \@ "dd.MM.yyyy" </w:instrText>
    </w:r>
    <w:r>
      <w:fldChar w:fldCharType="separate"/>
    </w:r>
    <w:r w:rsidR="00612ACA">
      <w:rPr>
        <w:noProof/>
      </w:rPr>
      <w:t>27.02.2012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E76" w:rsidRDefault="00195E76">
      <w:r>
        <w:separator/>
      </w:r>
    </w:p>
  </w:footnote>
  <w:footnote w:type="continuationSeparator" w:id="0">
    <w:p w:rsidR="00195E76" w:rsidRDefault="00195E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5E76"/>
    <w:rsid w:val="00195E76"/>
    <w:rsid w:val="00612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677"/>
        <w:tab w:val="right" w:pos="9355"/>
      </w:tabs>
    </w:pPr>
  </w:style>
  <w:style w:type="paragraph" w:styleId="Footer">
    <w:name w:val="footer"/>
    <w:basedOn w:val="Normal"/>
    <w:semiHidden/>
    <w:pPr>
      <w:tabs>
        <w:tab w:val="center" w:pos="4677"/>
        <w:tab w:val="right" w:pos="9355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A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ACA"/>
    <w:rPr>
      <w:rFonts w:ascii="Tahoma" w:hAnsi="Tahoma" w:cs="Tahoma"/>
      <w:sz w:val="16"/>
      <w:szCs w:val="16"/>
    </w:rPr>
  </w:style>
  <w:style w:type="paragraph" w:default="1" w:styleId="Normal">
    <w:name w:val="Normal"/>
    <w:qFormat/>
    <w:rsid w:val="00AC08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677"/>
        <w:tab w:val="right" w:pos="9355"/>
      </w:tabs>
    </w:pPr>
  </w:style>
  <w:style w:type="paragraph" w:styleId="Footer">
    <w:name w:val="footer"/>
    <w:basedOn w:val="Normal"/>
    <w:semiHidden/>
    <w:pPr>
      <w:tabs>
        <w:tab w:val="center" w:pos="4677"/>
        <w:tab w:val="right" w:pos="9355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tyle1">
    <w:name w:val="Style#1"/>
    <w:basedOn w:val="Normal"/>
    <w:next w:val="Normal"/>
    <w:link w:val="Style1Char"/>
    <w:pPr>
      <w:keepNext/>
      <w:spacing w:before="240" w:after="60"/>
      <w:jc w:val="center"/>
    </w:pPr>
    <w:rPr>
      <w:b/>
      <w:color w:val="000000"/>
      <w:sz w:val="28"/>
    </w:rPr>
  </w:style>
  <w:style w:type="character" w:customStyle="1" w:styleId="Style1Char">
    <w:name w:val="Style#1 Char"/>
    <w:basedOn w:val="DefaultParagraphFont"/>
    <w:link w:val="Style1"/>
    <w:rPr>
      <w:b/>
      <w:color w:val="000000"/>
      <w:sz w:val="28"/>
      <w:szCs w:val="24"/>
    </w:rPr>
  </w:style>
  <w:style w:type="paragraph" w:customStyle="1" w:styleId="Style4">
    <w:name w:val="Style#4"/>
    <w:basedOn w:val="Style1"/>
    <w:next w:val="Normal"/>
    <w:link w:val="Style4Char"/>
    <w:pPr>
      <w:spacing w:before="160"/>
      <w:jc w:val="left"/>
    </w:pPr>
    <w:rPr>
      <w:i/>
      <w:sz w:val="24"/>
    </w:rPr>
  </w:style>
  <w:style w:type="character" w:customStyle="1" w:styleId="Style4Char">
    <w:name w:val="Style#4 Char"/>
    <w:basedOn w:val="Style1Char"/>
    <w:link w:val="Style4"/>
    <w:rPr>
      <w:i/>
      <w:sz w:val="24"/>
    </w:rPr>
  </w:style>
  <w:style w:type="paragraph" w:customStyle="1" w:styleId="Style2">
    <w:name w:val="Style#2"/>
    <w:basedOn w:val="Normal"/>
    <w:next w:val="Normal"/>
    <w:link w:val="Style2Char"/>
    <w:pPr>
      <w:keepNext/>
      <w:spacing w:before="240" w:after="60"/>
    </w:pPr>
    <w:rPr>
      <w:b/>
      <w:color w:val="000000"/>
      <w:sz w:val="28"/>
    </w:rPr>
  </w:style>
  <w:style w:type="character" w:customStyle="1" w:styleId="Style2Char">
    <w:name w:val="Style#2 Char"/>
    <w:basedOn w:val="DefaultParagraphFont"/>
    <w:link w:val="Style2"/>
    <w:rPr>
      <w:b/>
      <w:color w:val="000000"/>
      <w:sz w:val="28"/>
      <w:szCs w:val="24"/>
    </w:rPr>
  </w:style>
  <w:style w:type="paragraph" w:customStyle="1" w:styleId="Style3">
    <w:name w:val="Style#3"/>
    <w:basedOn w:val="Normal"/>
    <w:next w:val="Normal"/>
    <w:link w:val="Style3Char"/>
    <w:pPr>
      <w:keepNext/>
      <w:spacing w:before="200" w:after="60"/>
    </w:pPr>
    <w:rPr>
      <w:b/>
      <w:color w:val="000000"/>
      <w:sz w:val="26"/>
    </w:rPr>
  </w:style>
  <w:style w:type="character" w:customStyle="1" w:styleId="Style3Char">
    <w:name w:val="Style#3 Char"/>
    <w:basedOn w:val="DefaultParagraphFont"/>
    <w:link w:val="Style3"/>
    <w:rPr>
      <w:b/>
      <w:color w:val="000000"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4836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36D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<Relationships xmlns="http://schemas.openxmlformats.org/package/2006/relationships"><Relationship Target="styles.xml" Id="rId1" Type="http://schemas.openxmlformats.org/officeDocument/2006/relationships/styles" /><Relationship Target="webSettings.xml" Id="rId3" Type="http://schemas.openxmlformats.org/officeDocument/2006/relationships/webSettings" /><Relationship Target="endnotes.xml" Id="rId5" Type="http://schemas.openxmlformats.org/officeDocument/2006/relationships/endnotes" /><Relationship Target="fontTable.xml" Id="rId7" Type="http://schemas.openxmlformats.org/officeDocument/2006/relationships/fontTable" /><Relationship Target="settings.xml" Id="rId2" Type="http://schemas.openxmlformats.org/officeDocument/2006/relationships/settings" /><Relationship Target="footnotes.xml" Id="rId4" Type="http://schemas.openxmlformats.org/officeDocument/2006/relationships/footnotes" /><Relationship Target="footer1.xml" Id="rId6" Type="http://schemas.openxmlformats.org/officeDocument/2006/relationships/footer" /><Relationship Target="theme/theme1.xml" Id="rId8" Type="http://schemas.openxmlformats.org/officeDocument/2006/relationships/them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id_fullreport.dotx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ID_FULLREPORT</vt:lpstr>
    </vt:vector>
  </TitlesOfParts>
  <Company>NIKA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ID_FULLREPORT</dc:title>
  <dc:creator>vzimin</dc:creator>
  <cp:lastModifiedBy>vzimin</cp:lastModifiedBy>
  <cp:revision>1</cp:revision>
  <dcterms:created xsi:type="dcterms:W3CDTF">2012-02-27T08:31:00Z</dcterms:created>
  <dcterms:modified xsi:type="dcterms:W3CDTF">2012-02-27T08:31:00Z</dcterms:modified>
</cp:coreProperties>
</file>